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2016760</wp:posOffset>
                </wp:positionV>
                <wp:extent cx="323850" cy="1990725"/>
                <wp:effectExtent l="6350" t="6350" r="12700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输入关键字查询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3.05pt;margin-top:158.8pt;height:156.75pt;width:25.5pt;z-index:252395520;v-text-anchor:middle;mso-width-relative:page;mso-height-relative:page;" fillcolor="#FFFFFF [3201]" filled="t" stroked="t" coordsize="21600,21600" o:gfxdata="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rj&#10;4VjYAAAACwEAAA8AAAAAAAAAAQAgAAAAIgAAAGRycy9kb3ducmV2LnhtbFBLAQIUABQAAAAIAIdO&#10;4kDfxY2O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输入关键字查询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1664335</wp:posOffset>
                </wp:positionV>
                <wp:extent cx="0" cy="352425"/>
                <wp:effectExtent l="4445" t="0" r="14605" b="952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</wps:cNvCnPr>
                      <wps:spPr>
                        <a:xfrm flipV="1">
                          <a:off x="6433185" y="289306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5.8pt;margin-top:131.05pt;height:27.75pt;width:0pt;z-index:252483584;mso-width-relative:page;mso-height-relative:page;" filled="f" stroked="t" coordsize="21600,21600" o:gfxdata="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n8&#10;I4DXAAAACwEAAA8AAAAAAAAAAQAgAAAAIgAAAGRycy9kb3ducmV2LnhtbFBLAQIUABQAAAAIAIdO&#10;4kD1k5cE6wEAAKEDAAAOAAAAAAAAAAEAIAAAACY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1740535</wp:posOffset>
                </wp:positionV>
                <wp:extent cx="495300" cy="266700"/>
                <wp:effectExtent l="0" t="0" r="0" b="0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0"/>
                      </wps:cNvCnPr>
                      <wps:spPr>
                        <a:xfrm>
                          <a:off x="6423660" y="2654935"/>
                          <a:ext cx="495300" cy="26670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15.8pt;margin-top:137.05pt;height:21pt;width:39pt;z-index:252482560;mso-width-relative:page;mso-height-relative:page;" filled="f" stroked="t" coordsize="21600,21600" o:gfxdata="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SIKS9YAAAALAQAADwAAAAAAAAABACAAAAAiAAAAZHJzL2Rvd25yZXYueG1sUEsBAhQAFAAA&#10;AAgAh07iQO/vtyHxAQAApwMAAA4AAAAAAAAAAQAgAAAAJQ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1506855</wp:posOffset>
                </wp:positionV>
                <wp:extent cx="528955" cy="471170"/>
                <wp:effectExtent l="5080" t="0" r="19050" b="2540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34" idx="0"/>
                      </wps:cNvCnPr>
                      <wps:spPr>
                        <a:xfrm rot="5400000">
                          <a:off x="5928360" y="2421255"/>
                          <a:ext cx="528955" cy="4711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6.8pt;margin-top:118.65pt;height:37.1pt;width:41.65pt;rotation:5898240f;z-index:252481536;mso-width-relative:page;mso-height-relative:page;" filled="f" stroked="t" coordsize="21600,21600" o:gfxdata="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vhZ&#10;8NsAAAALAQAADwAAAAAAAAABACAAAAAiAAAAZHJzL2Rvd25yZXYueG1sUEsBAhQAFAAAAAgAh07i&#10;QMz3668fAgAA/AMAAA4AAAAAAAAAAQAgAAAAKgEAAGRycy9lMm9Eb2MueG1sUEsFBgAAAAAGAAYA&#10;WQEAALsFAAAAAA=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1740535</wp:posOffset>
                </wp:positionV>
                <wp:extent cx="419100" cy="238125"/>
                <wp:effectExtent l="0" t="0" r="0" b="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>
                          <a:off x="4756785" y="2654935"/>
                          <a:ext cx="419100" cy="23812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4.55pt;margin-top:137.05pt;height:18.75pt;width:33pt;z-index:252480512;mso-width-relative:page;mso-height-relative:page;" filled="f" stroked="t" coordsize="21600,21600" o:gfxdata="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pr/6tYAAAALAQAADwAAAAAAAAABACAAAAAiAAAAZHJzL2Rvd25yZXYueG1sUEsBAhQA&#10;FAAAAAgAh07iQEsJyr30AQAApwMAAA4AAAAAAAAAAQAgAAAAJQ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1740535</wp:posOffset>
                </wp:positionV>
                <wp:extent cx="419100" cy="238125"/>
                <wp:effectExtent l="0" t="0" r="0" b="0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0"/>
                      </wps:cNvCnPr>
                      <wps:spPr>
                        <a:xfrm>
                          <a:off x="4337685" y="2654935"/>
                          <a:ext cx="419100" cy="23812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1.55pt;margin-top:137.05pt;height:18.75pt;width:33pt;z-index:252479488;mso-width-relative:page;mso-height-relative:page;" filled="f" stroked="t" coordsize="21600,21600" o:gfxdata="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kD6b9YAAAALAQAADwAAAAAAAAABACAAAAAiAAAAZHJzL2Rvd25yZXYueG1sUEsBAhQA&#10;FAAAAAgAh07iQHS/jdj0AQAApwMAAA4AAAAAAAAAAQAgAAAAJQ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1750060</wp:posOffset>
                </wp:positionV>
                <wp:extent cx="266700" cy="228600"/>
                <wp:effectExtent l="0" t="0" r="0" b="0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0"/>
                      </wps:cNvCnPr>
                      <wps:spPr>
                        <a:xfrm>
                          <a:off x="4070985" y="2664460"/>
                          <a:ext cx="266700" cy="22860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30.55pt;margin-top:137.8pt;height:18pt;width:21pt;z-index:252478464;mso-width-relative:page;mso-height-relative:page;" filled="f" stroked="t" coordsize="21600,21600" o:gfxdata="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4ut/n1wAAAAsBAAAPAAAAAAAAAAEAIAAAACIAAABkcnMvZG93bnJldi54bWxQSwECFAAU&#10;AAAACACHTuJAdmWtF/IBAACnAwAADgAAAAAAAAABACAAAAAm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1788160</wp:posOffset>
                </wp:positionV>
                <wp:extent cx="247650" cy="152400"/>
                <wp:effectExtent l="4445" t="0" r="0" b="0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0"/>
                      </wps:cNvCnPr>
                      <wps:spPr>
                        <a:xfrm rot="5400000">
                          <a:off x="3870960" y="2702560"/>
                          <a:ext cx="247650" cy="152400"/>
                        </a:xfrm>
                        <a:prstGeom prst="bentConnector3">
                          <a:avLst>
                            <a:gd name="adj1" fmla="val 502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4.8pt;margin-top:140.8pt;height:12pt;width:19.5pt;rotation:5898240f;z-index:252477440;mso-width-relative:page;mso-height-relative:page;" filled="f" stroked="t" coordsize="21600,21600" o:gfxdata="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JJ6i2QAAAAsBAAAPAAAAAAAA&#10;AAEAIAAAACIAAABkcnMvZG93bnJldi54bWxQSwECFAAUAAAACACHTuJA8kQuTBECAADiAwAADgAA&#10;AAAAAAABACAAAAAoAQAAZHJzL2Uyb0RvYy54bWxQSwUGAAAAAAYABgBZAQAAqwUAAAAA&#10;" adj="10855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1739900</wp:posOffset>
                </wp:positionV>
                <wp:extent cx="542925" cy="238125"/>
                <wp:effectExtent l="4445" t="4445" r="5080" b="508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0"/>
                      </wps:cNvCnPr>
                      <wps:spPr>
                        <a:xfrm rot="10800000" flipV="1">
                          <a:off x="3527425" y="2654300"/>
                          <a:ext cx="542925" cy="23812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87.75pt;margin-top:137pt;height:18.75pt;width:42.75pt;rotation:11796480f;z-index:252476416;mso-width-relative:page;mso-height-relative:page;" filled="f" stroked="t" coordsize="21600,21600" o:gfxdata="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18AKbZAAAACwEAAA8AAAAAAAAAAQAgAAAAIgAAAGRy&#10;cy9kb3ducmV2LnhtbFBLAQIUABQAAAAIAIdO4kAqC/gjBAIAAMADAAAOAAAAAAAAAAEAIAAAACg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1259205</wp:posOffset>
                </wp:positionV>
                <wp:extent cx="490855" cy="966470"/>
                <wp:effectExtent l="5080" t="0" r="19050" b="2540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28" idx="0"/>
                      </wps:cNvCnPr>
                      <wps:spPr>
                        <a:xfrm rot="5400000">
                          <a:off x="3347085" y="2173605"/>
                          <a:ext cx="490855" cy="9664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3.55pt;margin-top:99.15pt;height:76.1pt;width:38.65pt;rotation:5898240f;z-index:252475392;mso-width-relative:page;mso-height-relative:page;" filled="f" stroked="t" coordsize="21600,21600" o:gfxdata="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r0FOD2QAAAAsB&#10;AAAPAAAAAAAAAAEAIAAAACIAAABkcnMvZG93bnJldi54bWxQSwECFAAUAAAACACHTuJAhHpHvxoC&#10;AAD8AwAADgAAAAAAAAABACAAAAAoAQAAZHJzL2Uyb0RvYy54bWxQSwUGAAAAAAYABgBZAQAAtAUA&#10;AAAA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1711960</wp:posOffset>
                </wp:positionV>
                <wp:extent cx="495300" cy="257175"/>
                <wp:effectExtent l="0" t="0" r="0" b="0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0"/>
                      </wps:cNvCnPr>
                      <wps:spPr>
                        <a:xfrm>
                          <a:off x="1965960" y="2626360"/>
                          <a:ext cx="495300" cy="257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64.8pt;margin-top:134.8pt;height:20.25pt;width:39pt;z-index:252474368;mso-width-relative:page;mso-height-relative:page;" filled="f" stroked="t" coordsize="21600,21600" o:gfxdata="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q0RWHVAAAACwEAAA8AAAAAAAAAAQAgAAAAIgAAAGRycy9kb3ducmV2LnhtbFBLAQIUABQA&#10;AAAIAIdO4kBuQUZU8wEAAKcDAAAOAAAAAAAAAAEAIAAAACQ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1711960</wp:posOffset>
                </wp:positionV>
                <wp:extent cx="447675" cy="247650"/>
                <wp:effectExtent l="0" t="0" r="0" b="0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0"/>
                      </wps:cNvCnPr>
                      <wps:spPr>
                        <a:xfrm>
                          <a:off x="1537335" y="2626360"/>
                          <a:ext cx="447675" cy="24765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1.05pt;margin-top:134.8pt;height:19.5pt;width:35.25pt;z-index:252473344;mso-width-relative:page;mso-height-relative:page;" filled="f" stroked="t" coordsize="21600,21600" o:gfxdata="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UVi71QAAAAoBAAAPAAAAAAAAAAEAIAAAACIAAABkcnMvZG93bnJldi54bWxQSwECFAAUAAAA&#10;CACHTuJAhdPpP/EBAACnAwAADgAAAAAAAAABACAAAAAk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1950085</wp:posOffset>
                </wp:positionV>
                <wp:extent cx="323850" cy="1990725"/>
                <wp:effectExtent l="6350" t="6350" r="1270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网站商品数据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3pt;margin-top:153.55pt;height:156.75pt;width:25.5pt;z-index:251694080;v-text-anchor:middle;mso-width-relative:page;mso-height-relative:page;" fillcolor="#FFFFFF [3201]" filled="t" stroked="t" coordsize="21600,21600" o:gfxdata="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EvPZtYA&#10;AAAIAQAADwAAAAAAAAABACAAAAAiAAAAZHJzL2Rvd25yZXYueG1sUEsBAhQAFAAAAAgAh07iQDDE&#10;H/daAgAAswQAAA4AAAAAAAAAAQAgAAAAJQ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网站商品数据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1721485</wp:posOffset>
                </wp:positionV>
                <wp:extent cx="0" cy="228600"/>
                <wp:effectExtent l="4445" t="0" r="14605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</wps:cNvCnPr>
                      <wps:spPr>
                        <a:xfrm flipV="1">
                          <a:off x="1670685" y="2654935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05pt;margin-top:135.55pt;height:18pt;width:0pt;z-index:252472320;mso-width-relative:page;mso-height-relative:page;" filled="f" stroked="t" coordsize="21600,21600" o:gfxdata="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dtq/NYAAAAJAQAADwAAAAAAAAABACAAAAAiAAAAZHJzL2Rvd25yZXYueG1sUEsBAhQAFAAAAAgA&#10;h07iQP56AhLuAQAAoQMAAA4AAAAAAAAAAQAgAAAAJ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1711960</wp:posOffset>
                </wp:positionV>
                <wp:extent cx="523875" cy="247650"/>
                <wp:effectExtent l="4445" t="4445" r="5080" b="1460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 rot="10800000" flipV="1">
                          <a:off x="1012825" y="2626360"/>
                          <a:ext cx="523875" cy="24765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10.25pt;margin-top:134.8pt;height:19.5pt;width:41.25pt;rotation:11796480f;z-index:252471296;mso-width-relative:page;mso-height-relative:page;" filled="f" stroked="t" coordsize="21600,21600" o:gfxdata="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PsZddgAAAAKAQAADwAAAAAAAAABACAAAAAiAAAAZHJz&#10;L2Rvd25yZXYueG1sUEsBAhQAFAAAAAgAh07iQAiQc/kEAgAAwAMAAA4AAAAAAAAAAQAgAAAAJw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1192530</wp:posOffset>
                </wp:positionV>
                <wp:extent cx="490855" cy="1042670"/>
                <wp:effectExtent l="5080" t="0" r="19050" b="2540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22" idx="0"/>
                      </wps:cNvCnPr>
                      <wps:spPr>
                        <a:xfrm rot="5400000">
                          <a:off x="775335" y="2106930"/>
                          <a:ext cx="490855" cy="10426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8.95pt;margin-top:93.9pt;height:82.1pt;width:38.65pt;rotation:5898240f;z-index:252470272;mso-width-relative:page;mso-height-relative:page;" filled="f" stroked="t" coordsize="21600,21600" o:gfxdata="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PFEiDZ&#10;AAAACgEAAA8AAAAAAAAAAQAgAAAAIgAAAGRycy9kb3ducmV2LnhtbFBLAQIUABQAAAAIAIdO4kB/&#10;LpR8HwIAAPwDAAAOAAAAAAAAAAEAIAAAACgBAABkcnMvZTJvRG9jLnhtbFBLBQYAAAAABgAGAFkB&#10;AAC5BQAAAAA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2007235</wp:posOffset>
                </wp:positionV>
                <wp:extent cx="323850" cy="1990725"/>
                <wp:effectExtent l="6350" t="6350" r="12700" b="222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选择分页查询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05pt;margin-top:158.05pt;height:156.75pt;width:25.5pt;z-index:252469248;v-text-anchor:middle;mso-width-relative:page;mso-height-relative:page;" fillcolor="#FFFFFF [3201]" filled="t" stroked="t" coordsize="21600,21600" o:gfxdata="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5Ri7PY&#10;AAAACwEAAA8AAAAAAAAAAQAgAAAAIgAAAGRycy9kb3ducmV2LnhtbFBLAQIUABQAAAAIAIdO4kCn&#10;gjFaWQIAALM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选择分页查询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2007235</wp:posOffset>
                </wp:positionV>
                <wp:extent cx="323850" cy="1990725"/>
                <wp:effectExtent l="6350" t="6350" r="12700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商品分类搜索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158.05pt;height:156.75pt;width:25.5pt;z-index:252321792;v-text-anchor:middle;mso-width-relative:page;mso-height-relative:page;" fillcolor="#FFFFFF [3201]" filled="t" stroked="t" coordsize="21600,21600" o:gfxdata="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0fZDI&#10;2AAAAAsBAAAPAAAAAAAAAAEAIAAAACIAAABkcnMvZG93bnJldi54bWxQSwECFAAUAAAACACHTuJA&#10;yPo2dFoCAACzBAAADgAAAAAAAAABACAAAAAn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商品分类搜索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1978660</wp:posOffset>
                </wp:positionV>
                <wp:extent cx="323850" cy="1990725"/>
                <wp:effectExtent l="6350" t="6350" r="12700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支付完成产生订单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8pt;margin-top:155.8pt;height:156.75pt;width:25.5pt;z-index:252248064;v-text-anchor:middle;mso-width-relative:page;mso-height-relative:page;" fillcolor="#FFFFFF [3201]" filled="t" stroked="t" coordsize="21600,21600" o:gfxdata="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dgC5tYA&#10;AAALAQAADwAAAAAAAAABACAAAAAiAAAAZHJzL2Rvd25yZXYueG1sUEsBAhQAFAAAAAgAh07iQG5N&#10;hPxaAgAAswQAAA4AAAAAAAAAAQAgAAAAJQ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支付完成产生订单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1978660</wp:posOffset>
                </wp:positionV>
                <wp:extent cx="323850" cy="1990725"/>
                <wp:effectExtent l="6350" t="6350" r="1270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8pt;margin-top:155.8pt;height:156.75pt;width:25.5pt;z-index:252174336;v-text-anchor:middle;mso-width-relative:page;mso-height-relative:page;" fillcolor="#FFFFFF [3201]" filled="t" stroked="t" coordsize="21600,21600" o:gfxdata="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ASy8tYA&#10;AAAKAQAADwAAAAAAAAABACAAAAAiAAAAZHJzL2Rvd25yZXYueG1sUEsBAhQAFAAAAAgAh07iQHly&#10;PwZaAgAAswQAAA4AAAAAAAAAAQAgAAAAJQ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选择支付方式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1978660</wp:posOffset>
                </wp:positionV>
                <wp:extent cx="323850" cy="1990725"/>
                <wp:effectExtent l="6350" t="6350" r="12700" b="222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添加收货人信息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8pt;margin-top:155.8pt;height:156.75pt;width:25.5pt;z-index:252100608;v-text-anchor:middle;mso-width-relative:page;mso-height-relative:page;" fillcolor="#FFFFFF [3201]" filled="t" stroked="t" coordsize="21600,21600" o:gfxdata="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4c7I7Y&#10;AAAACwEAAA8AAAAAAAAAAQAgAAAAIgAAAGRycy9kb3ducmV2LnhtbFBLAQIUABQAAAAIAIdO4kAB&#10;NYPSWQIAALM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添加收货人信息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1988185</wp:posOffset>
                </wp:positionV>
                <wp:extent cx="323850" cy="1990725"/>
                <wp:effectExtent l="6350" t="6350" r="12700" b="222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编辑购物车商品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8pt;margin-top:156.55pt;height:156.75pt;width:25.5pt;z-index:252026880;v-text-anchor:middle;mso-width-relative:page;mso-height-relative:page;" fillcolor="#FFFFFF [3201]" filled="t" stroked="t" coordsize="21600,21600" o:gfxdata="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QpdKdcA&#10;AAALAQAADwAAAAAAAAABACAAAAAiAAAAZHJzL2Rvd25yZXYueG1sUEsBAhQAFAAAAAgAh07iQBYK&#10;OCh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编辑购物车商品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1978660</wp:posOffset>
                </wp:positionV>
                <wp:extent cx="323850" cy="1990725"/>
                <wp:effectExtent l="6350" t="6350" r="12700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添加商品至购物车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05pt;margin-top:155.8pt;height:156.75pt;width:25.5pt;z-index:251953152;v-text-anchor:middle;mso-width-relative:page;mso-height-relative:page;" fillcolor="#FFFFFF [3201]" filled="t" stroked="t" coordsize="21600,21600" o:gfxdata="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s3AjHX&#10;AAAACwEAAA8AAAAAAAAAAQAgAAAAIgAAAGRycy9kb3ducmV2LnhtbFBLAQIUABQAAAAIAIdO4kBF&#10;6rfpWgIAALMEAAAOAAAAAAAAAAEAIAAAACY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添加商品至购物车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1988185</wp:posOffset>
                </wp:positionV>
                <wp:extent cx="323850" cy="1990725"/>
                <wp:effectExtent l="6350" t="6350" r="12700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05pt;margin-top:156.55pt;height:156.75pt;width:25.5pt;z-index:251879424;v-text-anchor:middle;mso-width-relative:page;mso-height-relative:page;" fillcolor="#FFFFFF [3201]" filled="t" stroked="t" coordsize="21600,21600" o:gfxdata="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YP6F9cA&#10;AAALAQAADwAAAAAAAAABACAAAAAiAAAAZHJzL2Rvd25yZXYueG1sUEsBAhQAFAAAAAgAh07iQFLV&#10;DBN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1959610</wp:posOffset>
                </wp:positionV>
                <wp:extent cx="323850" cy="1990725"/>
                <wp:effectExtent l="6350" t="6350" r="12700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用户购物车数据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95pt;margin-top:154.3pt;height:156.75pt;width:25.5pt;z-index:251681792;v-text-anchor:middle;mso-width-relative:page;mso-height-relative:page;" fillcolor="#FFFFFF [3201]" filled="t" stroked="t" coordsize="21600,21600" o:gfxdata="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Z0u&#10;eNkAAAALAQAADwAAAAAAAAABACAAAAAiAAAAZHJzL2Rvd25yZXYueG1sUEsBAhQAFAAAAAgAh07i&#10;QJZzrX9aAgAAswQAAA4AAAAAAAAAAQAgAAAAKA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用户购物车数据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1959610</wp:posOffset>
                </wp:positionV>
                <wp:extent cx="323850" cy="1990725"/>
                <wp:effectExtent l="6350" t="6350" r="12700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285496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154.3pt;height:156.75pt;width:25.5pt;z-index:251669504;v-text-anchor:middle;mso-width-relative:page;mso-height-relative:page;" fillcolor="#FFFFFF [3201]" filled="t" stroked="t" coordsize="21600,21600" o:gfxdata="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tLW/PZAAAADAEAAA8AAAAAAAAAAQAgAAAAIgAAAGRycy9kb3ducmV2LnhtbFBLAQIUABQAAAAI&#10;AIdO4kDDod5eXgIAALMEAAAOAAAAAAAAAAEAIAAAACg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1959610</wp:posOffset>
                </wp:positionV>
                <wp:extent cx="323850" cy="1990725"/>
                <wp:effectExtent l="6350" t="6350" r="1270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收货人信息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55pt;margin-top:154.3pt;height:156.75pt;width:25.5pt;z-index:251730944;v-text-anchor:middle;mso-width-relative:page;mso-height-relative:page;" fillcolor="#FFFFFF [3201]" filled="t" stroked="t" coordsize="21600,21600" o:gfxdata="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QEsvLW&#10;AAAACgEAAA8AAAAAAAAAAQAgAAAAIgAAAGRycy9kb3ducmV2LnhtbFBLAQIUABQAAAAIAIdO4kAn&#10;+6QNWwIAALMEAAAOAAAAAAAAAAEAIAAAACU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收货人信息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1969135</wp:posOffset>
                </wp:positionV>
                <wp:extent cx="323850" cy="1990725"/>
                <wp:effectExtent l="6350" t="6350" r="12700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05pt;margin-top:155.05pt;height:156.75pt;width:25.5pt;z-index:251804672;v-text-anchor:middle;mso-width-relative:page;mso-height-relative:page;" fillcolor="#FFFFFF [3201]" filled="t" stroked="t" coordsize="21600,21600" o:gfxdata="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eDO49cA&#10;AAALAQAADwAAAAAAAAABACAAAAAiAAAAZHJzL2Rvd25yZXYueG1sUEsBAhQAFAAAAAgAh07iQF+8&#10;GNl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873760</wp:posOffset>
                </wp:positionV>
                <wp:extent cx="2357120" cy="289560"/>
                <wp:effectExtent l="0" t="0" r="0" b="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>
                          <a:off x="4070985" y="1788160"/>
                          <a:ext cx="2357120" cy="28956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30.55pt;margin-top:68.8pt;height:22.8pt;width:185.6pt;z-index:251805696;mso-width-relative:page;mso-height-relative:page;" filled="f" stroked="t" coordsize="21600,21600" o:gfxdata="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N7AI91QAAAAsBAAAPAAAAAAAAAAEAIAAAACIAAABkcnMvZG93bnJldi54bWxQSwECFAAU&#10;AAAACACHTuJAycvlpvQBAACoAwAADgAAAAAAAAABACAAAAAk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220345</wp:posOffset>
                </wp:positionV>
                <wp:extent cx="2409825" cy="390525"/>
                <wp:effectExtent l="6350" t="6350" r="2222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135" y="1239520"/>
                          <a:ext cx="24098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基于web的创意商品网站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3pt;margin-top:17.35pt;height:30.75pt;width:189.75pt;z-index:251658240;v-text-anchor:middle;mso-width-relative:page;mso-height-relative:page;" fillcolor="#FFFFFF [3201]" filled="t" stroked="t" coordsize="21600,21600" o:gfxdata="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qeiatcAAAAJAQAADwAAAAAAAAABACAAAAAiAAAAZHJzL2Rvd25yZXYueG1sUEsBAhQA&#10;FAAAAAgAh07iQKNox29lAgAAvwQAAA4AAAAAAAAAAQAgAAAAJ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基于web的创意商品网站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1182370</wp:posOffset>
                </wp:positionV>
                <wp:extent cx="1551305" cy="314960"/>
                <wp:effectExtent l="6350" t="6350" r="23495" b="215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14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基本业务模块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.-' _..`.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/  .'_.'.'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| .' (.)`.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;'   ,_   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.--.__________.'    ;  `.;-'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|  ./               /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|  |               /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`..'`-._  _____, ..'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/ | |     | |\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/ /| |     | | 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/ / | |     | |  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/_/  |_|     |_|   \_\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|__\  |__\    |__\  |__\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pt;margin-top:93.1pt;height:24.8pt;width:122.15pt;z-index:251661312;v-text-anchor:middle;mso-width-relative:page;mso-height-relative:page;" fillcolor="#FFFFFF [3201]" filled="t" stroked="t" coordsize="21600,21600" o:gfxdata="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u/&#10;jt/YAAAACwEAAA8AAAAAAAAAAQAgAAAAIgAAAGRycy9kb3ducmV2LnhtbFBLAQIUABQAAAAIAIdO&#10;4kBGRUF1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基本业务模块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.-' _..`.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/  .'_.'.'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| .' (.)`.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;'   ,_   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.--.__________.'    ;  `.;-'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|  ./               /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|  |               /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`..'`-._  _____, ..'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/ | |     | |\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/ /| |     | | 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/ / | |     | |  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/_/  |_|     |_|   \_\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|__\  |__\    |__\  |__\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1163320</wp:posOffset>
                </wp:positionV>
                <wp:extent cx="1551305" cy="314960"/>
                <wp:effectExtent l="6350" t="6350" r="23495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14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商品搜索模块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.-' _..`.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/  .'_.'.'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| .' (.)`.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;'   ,_   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.--.__________.'    ;  `.;-'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|  ./               /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|  |               /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`..'`-._  _____, ..'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/ | |     | |\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/ /| |     | | 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/ / | |     | |  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/_/  |_|     |_|   \_\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|__\  |__\    |__\  |__\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05pt;margin-top:91.6pt;height:24.8pt;width:122.15pt;z-index:251665408;v-text-anchor:middle;mso-width-relative:page;mso-height-relative:page;" fillcolor="#FFFFFF [3201]" filled="t" stroked="t" coordsize="21600,21600" o:gfxdata="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d6&#10;8QzYAAAACwEAAA8AAAAAAAAAAQAgAAAAIgAAAGRycy9kb3ducmV2LnhtbFBLAQIUABQAAAAIAIdO&#10;4kBRevqP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商品搜索模块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.-' _..`.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/  .'_.'.'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| .' (.)`.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;'   ,_   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.--.__________.'    ;  `.;-'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|  ./               /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|  |               /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`..'`-._  _____, ..'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/ | |     | |\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/ /| |     | | 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/ / | |     | |  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/_/  |_|     |_|   \_\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|__\  |__\    |__\  |__\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902335</wp:posOffset>
                </wp:positionV>
                <wp:extent cx="4445" cy="280035"/>
                <wp:effectExtent l="4445" t="0" r="10160" b="571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3651885" y="1788160"/>
                          <a:ext cx="4445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55pt;margin-top:71.05pt;height:22.05pt;width:0.35pt;z-index:251668480;mso-width-relative:page;mso-height-relative:page;" filled="f" stroked="t" coordsize="21600,21600" o:gfxdata="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ccj9TX&#10;AAAACwEAAA8AAAAAAAAAAQAgAAAAIgAAAGRycy9kb3ducmV2LnhtbFBLAQIUABQAAAAIAIdO4kAp&#10;0DIw6AEAAJsDAAAOAAAAAAAAAAEAIAAAACY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-379730</wp:posOffset>
                </wp:positionV>
                <wp:extent cx="542925" cy="2524760"/>
                <wp:effectExtent l="5080" t="0" r="22860" b="508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4" idx="0"/>
                      </wps:cNvCnPr>
                      <wps:spPr>
                        <a:xfrm rot="5400000">
                          <a:off x="2308860" y="738505"/>
                          <a:ext cx="542925" cy="25247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9.45pt;margin-top:-29.9pt;height:198.8pt;width:42.75pt;rotation:5898240f;z-index:251666432;mso-width-relative:page;mso-height-relative:page;" filled="f" stroked="t" coordsize="21600,21600" o:gfxdata="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68XatsA&#10;AAALAQAADwAAAAAAAAABACAAAAAiAAAAZHJzL2Rvd25yZXYueG1sUEsBAhQAFAAAAAgAh07iQMV6&#10;vuUcAgAA/AMAAA4AAAAAAAAAAQAgAAAAKgEAAGRycy9lMm9Eb2MueG1sUEsFBgAAAAAGAAYAWQEA&#10;ALgFAAAAAA=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1153795</wp:posOffset>
                </wp:positionV>
                <wp:extent cx="1551305" cy="314960"/>
                <wp:effectExtent l="6350" t="6350" r="23495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1925320"/>
                          <a:ext cx="1551305" cy="314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基本数据模块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.-' _..`.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/  .'_.'.'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| .' (.)`.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;'   ,_   `.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.--.__________.'    ;  `.;-'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|  ./               /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|  |               /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`..'`-._  _____, ..'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/ | |     | |\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/ /| |     | | 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/ / | |     | |  \ 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/_/  |_|     |_|   \_\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|__\  |__\    |__\  |__\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7pt;margin-top:90.85pt;height:24.8pt;width:122.15pt;z-index:251659264;v-text-anchor:middle;mso-width-relative:page;mso-height-relative:page;" fillcolor="#FFFFFF [3201]" filled="t" stroked="t" coordsize="21600,21600" o:gfxdata="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HgHSrYAAAACwEAAA8AAAAAAAAAAQAgAAAAIgAAAGRycy9kb3ducmV2LnhtbFBLAQIUABQAAAAI&#10;AIdO4kA5ly20XwIAALQEAAAOAAAAAAAAAAEAIAAAACc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基本数据模块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.-' _..`.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/  .'_.'.'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| .' (.)`.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;'   ,_   `.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.--.__________.'    ;  `.;-'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|  ./               /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|  |               /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`..'`-._  _____, ..'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/ | |     | |\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/ /| |     | | 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/ / | |     | |  \ \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/_/  |_|     |_|   \_\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|__\  |__\    |__\  |__\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53236"/>
    <w:rsid w:val="30B5323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y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2018-05-18T15:27:00Z</dcterms:created>
  <dc:creator>澹台宇鹏</dc:creator>
  <cp:lastModifiedBy>澹台宇鹏</cp:lastModifiedBy>
  <dcterms:modified xsi:type="dcterms:W3CDTF">2018-05-18T16:35:05Z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